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920629" w:rsidP="00BD612A">
      <w:pPr>
        <w:pStyle w:val="Title"/>
      </w:pPr>
      <w:r>
        <w:t>Christmas Lights Animation</w:t>
      </w:r>
    </w:p>
    <w:p w:rsidR="009B1946" w:rsidRDefault="00FA269A" w:rsidP="009B1946">
      <w:pPr>
        <w:pStyle w:val="Subtitle"/>
      </w:pPr>
      <w:r>
        <w:t>Requirements and Research Document (Concept of Operations)</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920629" w:rsidP="003E5841">
      <w:pPr>
        <w:ind w:firstLine="0"/>
        <w:rPr>
          <w:rStyle w:val="SubtleEmphasis"/>
        </w:rPr>
      </w:pPr>
      <w:r>
        <w:rPr>
          <w:rStyle w:val="SubtleEmphasis"/>
        </w:rPr>
        <w:t>Austin Wentz</w:t>
      </w:r>
    </w:p>
    <w:p w:rsidR="003E5841" w:rsidRPr="003E5841" w:rsidRDefault="00920629" w:rsidP="003E5841">
      <w:pPr>
        <w:ind w:firstLine="0"/>
        <w:rPr>
          <w:rStyle w:val="SubtleEmphasis"/>
        </w:rPr>
      </w:pPr>
      <w:r>
        <w:rPr>
          <w:rStyle w:val="SubtleEmphasis"/>
        </w:rPr>
        <w:t>Jordan Doell</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681A22" w:rsidP="003E5841">
            <w:pPr>
              <w:spacing w:after="0"/>
              <w:ind w:firstLine="0"/>
              <w:rPr>
                <w:rStyle w:val="IntenseEmphasis"/>
                <w:bCs/>
                <w:color w:val="auto"/>
              </w:rPr>
            </w:pPr>
            <w:r>
              <w:rPr>
                <w:rStyle w:val="IntenseEmphasis"/>
                <w:bCs/>
                <w:color w:val="auto"/>
              </w:rPr>
              <w:t>1</w:t>
            </w:r>
            <w:r w:rsidR="0073033A">
              <w:rPr>
                <w:rStyle w:val="IntenseEmphasis"/>
                <w:bCs/>
                <w:color w:val="auto"/>
              </w:rPr>
              <w:t>2/</w:t>
            </w:r>
            <w:r>
              <w:rPr>
                <w:rStyle w:val="IntenseEmphasis"/>
                <w:bCs/>
                <w:color w:val="auto"/>
              </w:rPr>
              <w:t>1</w:t>
            </w:r>
            <w:r w:rsidR="0073033A">
              <w:rPr>
                <w:rStyle w:val="IntenseEmphasis"/>
                <w:bCs/>
                <w:color w:val="auto"/>
              </w:rPr>
              <w:t>2/12</w:t>
            </w:r>
          </w:p>
        </w:tc>
        <w:tc>
          <w:tcPr>
            <w:tcW w:w="2160" w:type="dxa"/>
            <w:shd w:val="clear" w:color="auto" w:fill="auto"/>
          </w:tcPr>
          <w:p w:rsidR="0073033A" w:rsidRPr="0073033A" w:rsidRDefault="00681A22"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Jordan Doell</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433D2F" w:rsidP="003E5841">
            <w:pPr>
              <w:spacing w:after="0"/>
              <w:ind w:firstLine="0"/>
              <w:rPr>
                <w:rStyle w:val="IntenseEmphasis"/>
                <w:bCs/>
                <w:color w:val="auto"/>
              </w:rPr>
            </w:pPr>
            <w:r>
              <w:rPr>
                <w:rStyle w:val="IntenseEmphasis"/>
                <w:bCs/>
                <w:color w:val="auto"/>
              </w:rPr>
              <w:t>4/20/13</w:t>
            </w:r>
          </w:p>
        </w:tc>
        <w:tc>
          <w:tcPr>
            <w:tcW w:w="2160" w:type="dxa"/>
            <w:shd w:val="clear" w:color="auto" w:fill="auto"/>
          </w:tcPr>
          <w:p w:rsidR="0073033A" w:rsidRPr="0073033A" w:rsidRDefault="00433D2F"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Jordan Doell</w:t>
            </w:r>
          </w:p>
        </w:tc>
        <w:tc>
          <w:tcPr>
            <w:tcW w:w="1440" w:type="dxa"/>
            <w:shd w:val="clear" w:color="auto" w:fill="auto"/>
          </w:tcPr>
          <w:p w:rsidR="0073033A" w:rsidRPr="0073033A" w:rsidRDefault="008B2A1C"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1.1.0</w:t>
            </w:r>
            <w:bookmarkStart w:id="0" w:name="_GoBack"/>
            <w:bookmarkEnd w:id="0"/>
          </w:p>
        </w:tc>
        <w:tc>
          <w:tcPr>
            <w:tcW w:w="4698" w:type="dxa"/>
            <w:shd w:val="clear" w:color="auto" w:fill="auto"/>
          </w:tcPr>
          <w:p w:rsidR="0073033A" w:rsidRPr="0073033A" w:rsidRDefault="00433D2F"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Updated user stories and other sections</w:t>
            </w: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171551" w:rsidRDefault="008C359C">
          <w:pPr>
            <w:pStyle w:val="TOC1"/>
            <w:tabs>
              <w:tab w:val="left" w:pos="880"/>
            </w:tabs>
            <w:rPr>
              <w:noProof/>
            </w:rPr>
          </w:pPr>
          <w:r>
            <w:fldChar w:fldCharType="begin"/>
          </w:r>
          <w:r>
            <w:instrText xml:space="preserve"> TOC \o "1-3" \h \z \u </w:instrText>
          </w:r>
          <w:r>
            <w:fldChar w:fldCharType="separate"/>
          </w:r>
          <w:hyperlink w:anchor="_Toc335042461" w:history="1">
            <w:r w:rsidR="00171551" w:rsidRPr="00A37EDB">
              <w:rPr>
                <w:rStyle w:val="Hyperlink"/>
                <w:noProof/>
              </w:rPr>
              <w:t>1.0</w:t>
            </w:r>
            <w:r w:rsidR="00171551">
              <w:rPr>
                <w:noProof/>
              </w:rPr>
              <w:tab/>
            </w:r>
            <w:r w:rsidR="00171551" w:rsidRPr="00A37EDB">
              <w:rPr>
                <w:rStyle w:val="Hyperlink"/>
                <w:noProof/>
              </w:rPr>
              <w:t>Overview</w:t>
            </w:r>
            <w:r w:rsidR="00171551">
              <w:rPr>
                <w:noProof/>
                <w:webHidden/>
              </w:rPr>
              <w:tab/>
            </w:r>
            <w:r w:rsidR="00171551">
              <w:rPr>
                <w:noProof/>
                <w:webHidden/>
              </w:rPr>
              <w:fldChar w:fldCharType="begin"/>
            </w:r>
            <w:r w:rsidR="00171551">
              <w:rPr>
                <w:noProof/>
                <w:webHidden/>
              </w:rPr>
              <w:instrText xml:space="preserve"> PAGEREF _Toc335042461 \h </w:instrText>
            </w:r>
            <w:r w:rsidR="00171551">
              <w:rPr>
                <w:noProof/>
                <w:webHidden/>
              </w:rPr>
            </w:r>
            <w:r w:rsidR="00171551">
              <w:rPr>
                <w:noProof/>
                <w:webHidden/>
              </w:rPr>
              <w:fldChar w:fldCharType="separate"/>
            </w:r>
            <w:r w:rsidR="002A3629">
              <w:rPr>
                <w:noProof/>
                <w:webHidden/>
              </w:rPr>
              <w:t>4</w:t>
            </w:r>
            <w:r w:rsidR="00171551">
              <w:rPr>
                <w:noProof/>
                <w:webHidden/>
              </w:rPr>
              <w:fldChar w:fldCharType="end"/>
            </w:r>
          </w:hyperlink>
        </w:p>
        <w:p w:rsidR="00171551" w:rsidRDefault="0040583C">
          <w:pPr>
            <w:pStyle w:val="TOC2"/>
            <w:tabs>
              <w:tab w:val="left" w:pos="1100"/>
              <w:tab w:val="right" w:leader="dot" w:pos="9350"/>
            </w:tabs>
            <w:rPr>
              <w:noProof/>
            </w:rPr>
          </w:pPr>
          <w:hyperlink w:anchor="_Toc335042462" w:history="1">
            <w:r w:rsidR="00171551" w:rsidRPr="00A37EDB">
              <w:rPr>
                <w:rStyle w:val="Hyperlink"/>
                <w:noProof/>
              </w:rPr>
              <w:t>1.1</w:t>
            </w:r>
            <w:r w:rsidR="00171551">
              <w:rPr>
                <w:noProof/>
              </w:rPr>
              <w:tab/>
            </w:r>
            <w:r w:rsidR="00171551" w:rsidRPr="00A37EDB">
              <w:rPr>
                <w:rStyle w:val="Hyperlink"/>
                <w:noProof/>
              </w:rPr>
              <w:t>Scope</w:t>
            </w:r>
            <w:r w:rsidR="00171551">
              <w:rPr>
                <w:noProof/>
                <w:webHidden/>
              </w:rPr>
              <w:tab/>
            </w:r>
            <w:r w:rsidR="00171551">
              <w:rPr>
                <w:noProof/>
                <w:webHidden/>
              </w:rPr>
              <w:fldChar w:fldCharType="begin"/>
            </w:r>
            <w:r w:rsidR="00171551">
              <w:rPr>
                <w:noProof/>
                <w:webHidden/>
              </w:rPr>
              <w:instrText xml:space="preserve"> PAGEREF _Toc335042462 \h </w:instrText>
            </w:r>
            <w:r w:rsidR="00171551">
              <w:rPr>
                <w:noProof/>
                <w:webHidden/>
              </w:rPr>
            </w:r>
            <w:r w:rsidR="00171551">
              <w:rPr>
                <w:noProof/>
                <w:webHidden/>
              </w:rPr>
              <w:fldChar w:fldCharType="separate"/>
            </w:r>
            <w:r w:rsidR="002A3629">
              <w:rPr>
                <w:noProof/>
                <w:webHidden/>
              </w:rPr>
              <w:t>4</w:t>
            </w:r>
            <w:r w:rsidR="00171551">
              <w:rPr>
                <w:noProof/>
                <w:webHidden/>
              </w:rPr>
              <w:fldChar w:fldCharType="end"/>
            </w:r>
          </w:hyperlink>
        </w:p>
        <w:p w:rsidR="00171551" w:rsidRDefault="0040583C">
          <w:pPr>
            <w:pStyle w:val="TOC2"/>
            <w:tabs>
              <w:tab w:val="left" w:pos="1100"/>
              <w:tab w:val="right" w:leader="dot" w:pos="9350"/>
            </w:tabs>
            <w:rPr>
              <w:noProof/>
            </w:rPr>
          </w:pPr>
          <w:hyperlink w:anchor="_Toc335042463" w:history="1">
            <w:r w:rsidR="00171551" w:rsidRPr="00A37EDB">
              <w:rPr>
                <w:rStyle w:val="Hyperlink"/>
                <w:noProof/>
              </w:rPr>
              <w:t>1.2</w:t>
            </w:r>
            <w:r w:rsidR="00171551">
              <w:rPr>
                <w:noProof/>
              </w:rPr>
              <w:tab/>
            </w:r>
            <w:r w:rsidR="00171551" w:rsidRPr="00A37EDB">
              <w:rPr>
                <w:rStyle w:val="Hyperlink"/>
                <w:noProof/>
              </w:rPr>
              <w:t>Purpose of the System</w:t>
            </w:r>
            <w:r w:rsidR="00171551">
              <w:rPr>
                <w:noProof/>
                <w:webHidden/>
              </w:rPr>
              <w:tab/>
            </w:r>
            <w:r w:rsidR="00171551">
              <w:rPr>
                <w:noProof/>
                <w:webHidden/>
              </w:rPr>
              <w:fldChar w:fldCharType="begin"/>
            </w:r>
            <w:r w:rsidR="00171551">
              <w:rPr>
                <w:noProof/>
                <w:webHidden/>
              </w:rPr>
              <w:instrText xml:space="preserve"> PAGEREF _Toc335042463 \h </w:instrText>
            </w:r>
            <w:r w:rsidR="00171551">
              <w:rPr>
                <w:noProof/>
                <w:webHidden/>
              </w:rPr>
            </w:r>
            <w:r w:rsidR="00171551">
              <w:rPr>
                <w:noProof/>
                <w:webHidden/>
              </w:rPr>
              <w:fldChar w:fldCharType="separate"/>
            </w:r>
            <w:r w:rsidR="002A3629">
              <w:rPr>
                <w:noProof/>
                <w:webHidden/>
              </w:rPr>
              <w:t>4</w:t>
            </w:r>
            <w:r w:rsidR="00171551">
              <w:rPr>
                <w:noProof/>
                <w:webHidden/>
              </w:rPr>
              <w:fldChar w:fldCharType="end"/>
            </w:r>
          </w:hyperlink>
        </w:p>
        <w:p w:rsidR="00171551" w:rsidRDefault="0040583C">
          <w:pPr>
            <w:pStyle w:val="TOC1"/>
            <w:tabs>
              <w:tab w:val="left" w:pos="880"/>
            </w:tabs>
            <w:rPr>
              <w:noProof/>
            </w:rPr>
          </w:pPr>
          <w:hyperlink w:anchor="_Toc335042464" w:history="1">
            <w:r w:rsidR="00171551" w:rsidRPr="00A37EDB">
              <w:rPr>
                <w:rStyle w:val="Hyperlink"/>
                <w:noProof/>
              </w:rPr>
              <w:t>2.0</w:t>
            </w:r>
            <w:r w:rsidR="00171551">
              <w:rPr>
                <w:noProof/>
              </w:rPr>
              <w:tab/>
            </w:r>
            <w:r w:rsidR="00171551" w:rsidRPr="00A37EDB">
              <w:rPr>
                <w:rStyle w:val="Hyperlink"/>
                <w:noProof/>
              </w:rPr>
              <w:t>Stakeholder Information</w:t>
            </w:r>
            <w:r w:rsidR="00171551">
              <w:rPr>
                <w:noProof/>
                <w:webHidden/>
              </w:rPr>
              <w:tab/>
            </w:r>
            <w:r w:rsidR="00171551">
              <w:rPr>
                <w:noProof/>
                <w:webHidden/>
              </w:rPr>
              <w:fldChar w:fldCharType="begin"/>
            </w:r>
            <w:r w:rsidR="00171551">
              <w:rPr>
                <w:noProof/>
                <w:webHidden/>
              </w:rPr>
              <w:instrText xml:space="preserve"> PAGEREF _Toc335042464 \h </w:instrText>
            </w:r>
            <w:r w:rsidR="00171551">
              <w:rPr>
                <w:noProof/>
                <w:webHidden/>
              </w:rPr>
            </w:r>
            <w:r w:rsidR="00171551">
              <w:rPr>
                <w:noProof/>
                <w:webHidden/>
              </w:rPr>
              <w:fldChar w:fldCharType="separate"/>
            </w:r>
            <w:r w:rsidR="002A3629">
              <w:rPr>
                <w:noProof/>
                <w:webHidden/>
              </w:rPr>
              <w:t>4</w:t>
            </w:r>
            <w:r w:rsidR="00171551">
              <w:rPr>
                <w:noProof/>
                <w:webHidden/>
              </w:rPr>
              <w:fldChar w:fldCharType="end"/>
            </w:r>
          </w:hyperlink>
        </w:p>
        <w:p w:rsidR="00171551" w:rsidRDefault="0040583C">
          <w:pPr>
            <w:pStyle w:val="TOC2"/>
            <w:tabs>
              <w:tab w:val="left" w:pos="1100"/>
              <w:tab w:val="right" w:leader="dot" w:pos="9350"/>
            </w:tabs>
            <w:rPr>
              <w:noProof/>
            </w:rPr>
          </w:pPr>
          <w:hyperlink w:anchor="_Toc335042465" w:history="1">
            <w:r w:rsidR="00171551" w:rsidRPr="00A37EDB">
              <w:rPr>
                <w:rStyle w:val="Hyperlink"/>
                <w:noProof/>
              </w:rPr>
              <w:t>2.1</w:t>
            </w:r>
            <w:r w:rsidR="00171551">
              <w:rPr>
                <w:noProof/>
              </w:rPr>
              <w:tab/>
            </w:r>
            <w:r w:rsidR="00171551" w:rsidRPr="00A37EDB">
              <w:rPr>
                <w:rStyle w:val="Hyperlink"/>
                <w:noProof/>
              </w:rPr>
              <w:t>Customer or End User (Product Owner)</w:t>
            </w:r>
            <w:r w:rsidR="00171551">
              <w:rPr>
                <w:noProof/>
                <w:webHidden/>
              </w:rPr>
              <w:tab/>
            </w:r>
            <w:r w:rsidR="00171551">
              <w:rPr>
                <w:noProof/>
                <w:webHidden/>
              </w:rPr>
              <w:fldChar w:fldCharType="begin"/>
            </w:r>
            <w:r w:rsidR="00171551">
              <w:rPr>
                <w:noProof/>
                <w:webHidden/>
              </w:rPr>
              <w:instrText xml:space="preserve"> PAGEREF _Toc335042465 \h </w:instrText>
            </w:r>
            <w:r w:rsidR="00171551">
              <w:rPr>
                <w:noProof/>
                <w:webHidden/>
              </w:rPr>
            </w:r>
            <w:r w:rsidR="00171551">
              <w:rPr>
                <w:noProof/>
                <w:webHidden/>
              </w:rPr>
              <w:fldChar w:fldCharType="separate"/>
            </w:r>
            <w:r w:rsidR="002A3629">
              <w:rPr>
                <w:noProof/>
                <w:webHidden/>
              </w:rPr>
              <w:t>4</w:t>
            </w:r>
            <w:r w:rsidR="00171551">
              <w:rPr>
                <w:noProof/>
                <w:webHidden/>
              </w:rPr>
              <w:fldChar w:fldCharType="end"/>
            </w:r>
          </w:hyperlink>
        </w:p>
        <w:p w:rsidR="00171551" w:rsidRDefault="0040583C">
          <w:pPr>
            <w:pStyle w:val="TOC2"/>
            <w:tabs>
              <w:tab w:val="left" w:pos="1100"/>
              <w:tab w:val="right" w:leader="dot" w:pos="9350"/>
            </w:tabs>
            <w:rPr>
              <w:noProof/>
            </w:rPr>
          </w:pPr>
          <w:hyperlink w:anchor="_Toc335042466" w:history="1">
            <w:r w:rsidR="00171551" w:rsidRPr="00A37EDB">
              <w:rPr>
                <w:rStyle w:val="Hyperlink"/>
                <w:noProof/>
              </w:rPr>
              <w:t>2.2</w:t>
            </w:r>
            <w:r w:rsidR="00171551">
              <w:rPr>
                <w:noProof/>
              </w:rPr>
              <w:tab/>
            </w:r>
            <w:r w:rsidR="00171551" w:rsidRPr="00A37EDB">
              <w:rPr>
                <w:rStyle w:val="Hyperlink"/>
                <w:noProof/>
              </w:rPr>
              <w:t>Management or Instructor (Scrum Master)</w:t>
            </w:r>
            <w:r w:rsidR="00171551">
              <w:rPr>
                <w:noProof/>
                <w:webHidden/>
              </w:rPr>
              <w:tab/>
            </w:r>
            <w:r w:rsidR="00171551">
              <w:rPr>
                <w:noProof/>
                <w:webHidden/>
              </w:rPr>
              <w:fldChar w:fldCharType="begin"/>
            </w:r>
            <w:r w:rsidR="00171551">
              <w:rPr>
                <w:noProof/>
                <w:webHidden/>
              </w:rPr>
              <w:instrText xml:space="preserve"> PAGEREF _Toc335042466 \h </w:instrText>
            </w:r>
            <w:r w:rsidR="00171551">
              <w:rPr>
                <w:noProof/>
                <w:webHidden/>
              </w:rPr>
            </w:r>
            <w:r w:rsidR="00171551">
              <w:rPr>
                <w:noProof/>
                <w:webHidden/>
              </w:rPr>
              <w:fldChar w:fldCharType="separate"/>
            </w:r>
            <w:r w:rsidR="002A3629">
              <w:rPr>
                <w:noProof/>
                <w:webHidden/>
              </w:rPr>
              <w:t>4</w:t>
            </w:r>
            <w:r w:rsidR="00171551">
              <w:rPr>
                <w:noProof/>
                <w:webHidden/>
              </w:rPr>
              <w:fldChar w:fldCharType="end"/>
            </w:r>
          </w:hyperlink>
        </w:p>
        <w:p w:rsidR="00171551" w:rsidRDefault="0040583C">
          <w:pPr>
            <w:pStyle w:val="TOC2"/>
            <w:tabs>
              <w:tab w:val="left" w:pos="1100"/>
              <w:tab w:val="right" w:leader="dot" w:pos="9350"/>
            </w:tabs>
            <w:rPr>
              <w:noProof/>
            </w:rPr>
          </w:pPr>
          <w:hyperlink w:anchor="_Toc335042467" w:history="1">
            <w:r w:rsidR="00171551" w:rsidRPr="00A37EDB">
              <w:rPr>
                <w:rStyle w:val="Hyperlink"/>
                <w:noProof/>
              </w:rPr>
              <w:t>2.3</w:t>
            </w:r>
            <w:r w:rsidR="00171551">
              <w:rPr>
                <w:noProof/>
              </w:rPr>
              <w:tab/>
            </w:r>
            <w:r w:rsidR="00171551" w:rsidRPr="00A37EDB">
              <w:rPr>
                <w:rStyle w:val="Hyperlink"/>
                <w:noProof/>
              </w:rPr>
              <w:t>Investors</w:t>
            </w:r>
            <w:r w:rsidR="00171551">
              <w:rPr>
                <w:noProof/>
                <w:webHidden/>
              </w:rPr>
              <w:tab/>
            </w:r>
            <w:r w:rsidR="00171551">
              <w:rPr>
                <w:noProof/>
                <w:webHidden/>
              </w:rPr>
              <w:fldChar w:fldCharType="begin"/>
            </w:r>
            <w:r w:rsidR="00171551">
              <w:rPr>
                <w:noProof/>
                <w:webHidden/>
              </w:rPr>
              <w:instrText xml:space="preserve"> PAGEREF _Toc335042467 \h </w:instrText>
            </w:r>
            <w:r w:rsidR="00171551">
              <w:rPr>
                <w:noProof/>
                <w:webHidden/>
              </w:rPr>
            </w:r>
            <w:r w:rsidR="00171551">
              <w:rPr>
                <w:noProof/>
                <w:webHidden/>
              </w:rPr>
              <w:fldChar w:fldCharType="separate"/>
            </w:r>
            <w:r w:rsidR="002A3629">
              <w:rPr>
                <w:b/>
                <w:bCs/>
                <w:noProof/>
                <w:webHidden/>
              </w:rPr>
              <w:t>Error! Bookmark not defined.</w:t>
            </w:r>
            <w:r w:rsidR="00171551">
              <w:rPr>
                <w:noProof/>
                <w:webHidden/>
              </w:rPr>
              <w:fldChar w:fldCharType="end"/>
            </w:r>
          </w:hyperlink>
        </w:p>
        <w:p w:rsidR="00171551" w:rsidRDefault="0040583C">
          <w:pPr>
            <w:pStyle w:val="TOC2"/>
            <w:tabs>
              <w:tab w:val="left" w:pos="1100"/>
              <w:tab w:val="right" w:leader="dot" w:pos="9350"/>
            </w:tabs>
            <w:rPr>
              <w:noProof/>
            </w:rPr>
          </w:pPr>
          <w:hyperlink w:anchor="_Toc335042468" w:history="1">
            <w:r w:rsidR="00171551" w:rsidRPr="00A37EDB">
              <w:rPr>
                <w:rStyle w:val="Hyperlink"/>
                <w:noProof/>
              </w:rPr>
              <w:t>2.4</w:t>
            </w:r>
            <w:r w:rsidR="00171551">
              <w:rPr>
                <w:noProof/>
              </w:rPr>
              <w:tab/>
            </w:r>
            <w:r w:rsidR="00171551" w:rsidRPr="00A37EDB">
              <w:rPr>
                <w:rStyle w:val="Hyperlink"/>
                <w:noProof/>
              </w:rPr>
              <w:t>Developers | Testers</w:t>
            </w:r>
            <w:r w:rsidR="00171551">
              <w:rPr>
                <w:noProof/>
                <w:webHidden/>
              </w:rPr>
              <w:tab/>
            </w:r>
            <w:r w:rsidR="00171551">
              <w:rPr>
                <w:noProof/>
                <w:webHidden/>
              </w:rPr>
              <w:fldChar w:fldCharType="begin"/>
            </w:r>
            <w:r w:rsidR="00171551">
              <w:rPr>
                <w:noProof/>
                <w:webHidden/>
              </w:rPr>
              <w:instrText xml:space="preserve"> PAGEREF _Toc335042468 \h </w:instrText>
            </w:r>
            <w:r w:rsidR="00171551">
              <w:rPr>
                <w:noProof/>
                <w:webHidden/>
              </w:rPr>
            </w:r>
            <w:r w:rsidR="00171551">
              <w:rPr>
                <w:noProof/>
                <w:webHidden/>
              </w:rPr>
              <w:fldChar w:fldCharType="separate"/>
            </w:r>
            <w:r w:rsidR="002A3629">
              <w:rPr>
                <w:noProof/>
                <w:webHidden/>
              </w:rPr>
              <w:t>4</w:t>
            </w:r>
            <w:r w:rsidR="00171551">
              <w:rPr>
                <w:noProof/>
                <w:webHidden/>
              </w:rPr>
              <w:fldChar w:fldCharType="end"/>
            </w:r>
          </w:hyperlink>
        </w:p>
        <w:p w:rsidR="00171551" w:rsidRDefault="0040583C">
          <w:pPr>
            <w:pStyle w:val="TOC1"/>
            <w:tabs>
              <w:tab w:val="left" w:pos="880"/>
            </w:tabs>
            <w:rPr>
              <w:noProof/>
            </w:rPr>
          </w:pPr>
          <w:hyperlink w:anchor="_Toc335042469" w:history="1">
            <w:r w:rsidR="00171551" w:rsidRPr="00A37EDB">
              <w:rPr>
                <w:rStyle w:val="Hyperlink"/>
                <w:noProof/>
              </w:rPr>
              <w:t>3.0</w:t>
            </w:r>
            <w:r w:rsidR="00171551">
              <w:rPr>
                <w:noProof/>
              </w:rPr>
              <w:tab/>
            </w:r>
            <w:r w:rsidR="00171551" w:rsidRPr="00A37EDB">
              <w:rPr>
                <w:rStyle w:val="Hyperlink"/>
                <w:noProof/>
              </w:rPr>
              <w:t>Business Need</w:t>
            </w:r>
            <w:r w:rsidR="00171551">
              <w:rPr>
                <w:noProof/>
                <w:webHidden/>
              </w:rPr>
              <w:tab/>
            </w:r>
            <w:r w:rsidR="00171551">
              <w:rPr>
                <w:noProof/>
                <w:webHidden/>
              </w:rPr>
              <w:fldChar w:fldCharType="begin"/>
            </w:r>
            <w:r w:rsidR="00171551">
              <w:rPr>
                <w:noProof/>
                <w:webHidden/>
              </w:rPr>
              <w:instrText xml:space="preserve"> PAGEREF _Toc335042469 \h </w:instrText>
            </w:r>
            <w:r w:rsidR="00171551">
              <w:rPr>
                <w:noProof/>
                <w:webHidden/>
              </w:rPr>
            </w:r>
            <w:r w:rsidR="00171551">
              <w:rPr>
                <w:noProof/>
                <w:webHidden/>
              </w:rPr>
              <w:fldChar w:fldCharType="separate"/>
            </w:r>
            <w:r w:rsidR="002A3629">
              <w:rPr>
                <w:noProof/>
                <w:webHidden/>
              </w:rPr>
              <w:t>4</w:t>
            </w:r>
            <w:r w:rsidR="00171551">
              <w:rPr>
                <w:noProof/>
                <w:webHidden/>
              </w:rPr>
              <w:fldChar w:fldCharType="end"/>
            </w:r>
          </w:hyperlink>
        </w:p>
        <w:p w:rsidR="00171551" w:rsidRDefault="0040583C">
          <w:pPr>
            <w:pStyle w:val="TOC1"/>
            <w:tabs>
              <w:tab w:val="left" w:pos="880"/>
            </w:tabs>
            <w:rPr>
              <w:noProof/>
            </w:rPr>
          </w:pPr>
          <w:hyperlink w:anchor="_Toc335042470" w:history="1">
            <w:r w:rsidR="00171551" w:rsidRPr="00A37EDB">
              <w:rPr>
                <w:rStyle w:val="Hyperlink"/>
                <w:noProof/>
              </w:rPr>
              <w:t>4.0</w:t>
            </w:r>
            <w:r w:rsidR="00171551">
              <w:rPr>
                <w:noProof/>
              </w:rPr>
              <w:tab/>
            </w:r>
            <w:r w:rsidR="00171551" w:rsidRPr="00A37EDB">
              <w:rPr>
                <w:rStyle w:val="Hyperlink"/>
                <w:noProof/>
              </w:rPr>
              <w:t>Requirements and Design Constraints</w:t>
            </w:r>
            <w:r w:rsidR="00171551">
              <w:rPr>
                <w:noProof/>
                <w:webHidden/>
              </w:rPr>
              <w:tab/>
            </w:r>
            <w:r w:rsidR="00171551">
              <w:rPr>
                <w:noProof/>
                <w:webHidden/>
              </w:rPr>
              <w:fldChar w:fldCharType="begin"/>
            </w:r>
            <w:r w:rsidR="00171551">
              <w:rPr>
                <w:noProof/>
                <w:webHidden/>
              </w:rPr>
              <w:instrText xml:space="preserve"> PAGEREF _Toc335042470 \h </w:instrText>
            </w:r>
            <w:r w:rsidR="00171551">
              <w:rPr>
                <w:noProof/>
                <w:webHidden/>
              </w:rPr>
            </w:r>
            <w:r w:rsidR="00171551">
              <w:rPr>
                <w:noProof/>
                <w:webHidden/>
              </w:rPr>
              <w:fldChar w:fldCharType="separate"/>
            </w:r>
            <w:r w:rsidR="002A3629">
              <w:rPr>
                <w:noProof/>
                <w:webHidden/>
              </w:rPr>
              <w:t>4</w:t>
            </w:r>
            <w:r w:rsidR="00171551">
              <w:rPr>
                <w:noProof/>
                <w:webHidden/>
              </w:rPr>
              <w:fldChar w:fldCharType="end"/>
            </w:r>
          </w:hyperlink>
        </w:p>
        <w:p w:rsidR="00171551" w:rsidRDefault="0040583C">
          <w:pPr>
            <w:pStyle w:val="TOC2"/>
            <w:tabs>
              <w:tab w:val="left" w:pos="1100"/>
              <w:tab w:val="right" w:leader="dot" w:pos="9350"/>
            </w:tabs>
            <w:rPr>
              <w:noProof/>
            </w:rPr>
          </w:pPr>
          <w:hyperlink w:anchor="_Toc335042471" w:history="1">
            <w:r w:rsidR="00171551" w:rsidRPr="00A37EDB">
              <w:rPr>
                <w:rStyle w:val="Hyperlink"/>
                <w:noProof/>
              </w:rPr>
              <w:t>4.1</w:t>
            </w:r>
            <w:r w:rsidR="00171551">
              <w:rPr>
                <w:noProof/>
              </w:rPr>
              <w:tab/>
            </w:r>
            <w:r w:rsidR="00171551" w:rsidRPr="00A37EDB">
              <w:rPr>
                <w:rStyle w:val="Hyperlink"/>
                <w:noProof/>
              </w:rPr>
              <w:t>System Requirements</w:t>
            </w:r>
            <w:r w:rsidR="00171551">
              <w:rPr>
                <w:noProof/>
                <w:webHidden/>
              </w:rPr>
              <w:tab/>
            </w:r>
            <w:r w:rsidR="00171551">
              <w:rPr>
                <w:noProof/>
                <w:webHidden/>
              </w:rPr>
              <w:fldChar w:fldCharType="begin"/>
            </w:r>
            <w:r w:rsidR="00171551">
              <w:rPr>
                <w:noProof/>
                <w:webHidden/>
              </w:rPr>
              <w:instrText xml:space="preserve"> PAGEREF _Toc335042471 \h </w:instrText>
            </w:r>
            <w:r w:rsidR="00171551">
              <w:rPr>
                <w:noProof/>
                <w:webHidden/>
              </w:rPr>
            </w:r>
            <w:r w:rsidR="00171551">
              <w:rPr>
                <w:noProof/>
                <w:webHidden/>
              </w:rPr>
              <w:fldChar w:fldCharType="separate"/>
            </w:r>
            <w:r w:rsidR="002A3629">
              <w:rPr>
                <w:noProof/>
                <w:webHidden/>
              </w:rPr>
              <w:t>5</w:t>
            </w:r>
            <w:r w:rsidR="00171551">
              <w:rPr>
                <w:noProof/>
                <w:webHidden/>
              </w:rPr>
              <w:fldChar w:fldCharType="end"/>
            </w:r>
          </w:hyperlink>
        </w:p>
        <w:p w:rsidR="00171551" w:rsidRDefault="0040583C">
          <w:pPr>
            <w:pStyle w:val="TOC2"/>
            <w:tabs>
              <w:tab w:val="left" w:pos="1100"/>
              <w:tab w:val="right" w:leader="dot" w:pos="9350"/>
            </w:tabs>
            <w:rPr>
              <w:noProof/>
            </w:rPr>
          </w:pPr>
          <w:hyperlink w:anchor="_Toc335042472" w:history="1">
            <w:r w:rsidR="00171551" w:rsidRPr="00A37EDB">
              <w:rPr>
                <w:rStyle w:val="Hyperlink"/>
                <w:noProof/>
              </w:rPr>
              <w:t>4.2</w:t>
            </w:r>
            <w:r w:rsidR="00171551">
              <w:rPr>
                <w:noProof/>
              </w:rPr>
              <w:tab/>
            </w:r>
            <w:r w:rsidR="00171551" w:rsidRPr="00A37EDB">
              <w:rPr>
                <w:rStyle w:val="Hyperlink"/>
                <w:noProof/>
              </w:rPr>
              <w:t>Network Requirements</w:t>
            </w:r>
            <w:r w:rsidR="00171551">
              <w:rPr>
                <w:noProof/>
                <w:webHidden/>
              </w:rPr>
              <w:tab/>
            </w:r>
            <w:r w:rsidR="00171551">
              <w:rPr>
                <w:noProof/>
                <w:webHidden/>
              </w:rPr>
              <w:fldChar w:fldCharType="begin"/>
            </w:r>
            <w:r w:rsidR="00171551">
              <w:rPr>
                <w:noProof/>
                <w:webHidden/>
              </w:rPr>
              <w:instrText xml:space="preserve"> PAGEREF _Toc335042472 \h </w:instrText>
            </w:r>
            <w:r w:rsidR="00171551">
              <w:rPr>
                <w:noProof/>
                <w:webHidden/>
              </w:rPr>
            </w:r>
            <w:r w:rsidR="00171551">
              <w:rPr>
                <w:noProof/>
                <w:webHidden/>
              </w:rPr>
              <w:fldChar w:fldCharType="separate"/>
            </w:r>
            <w:r w:rsidR="002A3629">
              <w:rPr>
                <w:noProof/>
                <w:webHidden/>
              </w:rPr>
              <w:t>5</w:t>
            </w:r>
            <w:r w:rsidR="00171551">
              <w:rPr>
                <w:noProof/>
                <w:webHidden/>
              </w:rPr>
              <w:fldChar w:fldCharType="end"/>
            </w:r>
          </w:hyperlink>
        </w:p>
        <w:p w:rsidR="00171551" w:rsidRDefault="0040583C">
          <w:pPr>
            <w:pStyle w:val="TOC2"/>
            <w:tabs>
              <w:tab w:val="left" w:pos="1100"/>
              <w:tab w:val="right" w:leader="dot" w:pos="9350"/>
            </w:tabs>
            <w:rPr>
              <w:noProof/>
            </w:rPr>
          </w:pPr>
          <w:hyperlink w:anchor="_Toc335042473" w:history="1">
            <w:r w:rsidR="00171551" w:rsidRPr="00A37EDB">
              <w:rPr>
                <w:rStyle w:val="Hyperlink"/>
                <w:noProof/>
              </w:rPr>
              <w:t>4.3</w:t>
            </w:r>
            <w:r w:rsidR="00171551">
              <w:rPr>
                <w:noProof/>
              </w:rPr>
              <w:tab/>
            </w:r>
            <w:r w:rsidR="00171551" w:rsidRPr="00A37EDB">
              <w:rPr>
                <w:rStyle w:val="Hyperlink"/>
                <w:noProof/>
              </w:rPr>
              <w:t>Development Environment Requirements</w:t>
            </w:r>
            <w:r w:rsidR="00171551">
              <w:rPr>
                <w:noProof/>
                <w:webHidden/>
              </w:rPr>
              <w:tab/>
            </w:r>
            <w:r w:rsidR="00171551">
              <w:rPr>
                <w:noProof/>
                <w:webHidden/>
              </w:rPr>
              <w:fldChar w:fldCharType="begin"/>
            </w:r>
            <w:r w:rsidR="00171551">
              <w:rPr>
                <w:noProof/>
                <w:webHidden/>
              </w:rPr>
              <w:instrText xml:space="preserve"> PAGEREF _Toc335042473 \h </w:instrText>
            </w:r>
            <w:r w:rsidR="00171551">
              <w:rPr>
                <w:noProof/>
                <w:webHidden/>
              </w:rPr>
            </w:r>
            <w:r w:rsidR="00171551">
              <w:rPr>
                <w:noProof/>
                <w:webHidden/>
              </w:rPr>
              <w:fldChar w:fldCharType="separate"/>
            </w:r>
            <w:r w:rsidR="002A3629">
              <w:rPr>
                <w:noProof/>
                <w:webHidden/>
              </w:rPr>
              <w:t>5</w:t>
            </w:r>
            <w:r w:rsidR="00171551">
              <w:rPr>
                <w:noProof/>
                <w:webHidden/>
              </w:rPr>
              <w:fldChar w:fldCharType="end"/>
            </w:r>
          </w:hyperlink>
        </w:p>
        <w:p w:rsidR="00171551" w:rsidRDefault="0040583C">
          <w:pPr>
            <w:pStyle w:val="TOC2"/>
            <w:tabs>
              <w:tab w:val="left" w:pos="1100"/>
              <w:tab w:val="right" w:leader="dot" w:pos="9350"/>
            </w:tabs>
            <w:rPr>
              <w:noProof/>
            </w:rPr>
          </w:pPr>
          <w:hyperlink w:anchor="_Toc335042474" w:history="1">
            <w:r w:rsidR="00171551" w:rsidRPr="00A37EDB">
              <w:rPr>
                <w:rStyle w:val="Hyperlink"/>
                <w:noProof/>
              </w:rPr>
              <w:t>4.4</w:t>
            </w:r>
            <w:r w:rsidR="00171551">
              <w:rPr>
                <w:noProof/>
              </w:rPr>
              <w:tab/>
            </w:r>
            <w:r w:rsidR="00171551" w:rsidRPr="00A37EDB">
              <w:rPr>
                <w:rStyle w:val="Hyperlink"/>
                <w:noProof/>
              </w:rPr>
              <w:t>Project Management Methodology</w:t>
            </w:r>
            <w:r w:rsidR="00171551">
              <w:rPr>
                <w:noProof/>
                <w:webHidden/>
              </w:rPr>
              <w:tab/>
            </w:r>
            <w:r w:rsidR="00171551">
              <w:rPr>
                <w:noProof/>
                <w:webHidden/>
              </w:rPr>
              <w:fldChar w:fldCharType="begin"/>
            </w:r>
            <w:r w:rsidR="00171551">
              <w:rPr>
                <w:noProof/>
                <w:webHidden/>
              </w:rPr>
              <w:instrText xml:space="preserve"> PAGEREF _Toc335042474 \h </w:instrText>
            </w:r>
            <w:r w:rsidR="00171551">
              <w:rPr>
                <w:noProof/>
                <w:webHidden/>
              </w:rPr>
            </w:r>
            <w:r w:rsidR="00171551">
              <w:rPr>
                <w:noProof/>
                <w:webHidden/>
              </w:rPr>
              <w:fldChar w:fldCharType="separate"/>
            </w:r>
            <w:r w:rsidR="002A3629">
              <w:rPr>
                <w:noProof/>
                <w:webHidden/>
              </w:rPr>
              <w:t>5</w:t>
            </w:r>
            <w:r w:rsidR="00171551">
              <w:rPr>
                <w:noProof/>
                <w:webHidden/>
              </w:rPr>
              <w:fldChar w:fldCharType="end"/>
            </w:r>
          </w:hyperlink>
        </w:p>
        <w:p w:rsidR="00171551" w:rsidRDefault="0040583C">
          <w:pPr>
            <w:pStyle w:val="TOC1"/>
            <w:tabs>
              <w:tab w:val="left" w:pos="880"/>
            </w:tabs>
            <w:rPr>
              <w:noProof/>
            </w:rPr>
          </w:pPr>
          <w:hyperlink w:anchor="_Toc335042475" w:history="1">
            <w:r w:rsidR="00171551" w:rsidRPr="00A37EDB">
              <w:rPr>
                <w:rStyle w:val="Hyperlink"/>
                <w:noProof/>
              </w:rPr>
              <w:t>5.0</w:t>
            </w:r>
            <w:r w:rsidR="00171551">
              <w:rPr>
                <w:noProof/>
              </w:rPr>
              <w:tab/>
            </w:r>
            <w:r w:rsidR="00171551" w:rsidRPr="00A37EDB">
              <w:rPr>
                <w:rStyle w:val="Hyperlink"/>
                <w:noProof/>
              </w:rPr>
              <w:t>User Stories</w:t>
            </w:r>
            <w:r w:rsidR="00171551">
              <w:rPr>
                <w:noProof/>
                <w:webHidden/>
              </w:rPr>
              <w:tab/>
            </w:r>
            <w:r w:rsidR="00171551">
              <w:rPr>
                <w:noProof/>
                <w:webHidden/>
              </w:rPr>
              <w:fldChar w:fldCharType="begin"/>
            </w:r>
            <w:r w:rsidR="00171551">
              <w:rPr>
                <w:noProof/>
                <w:webHidden/>
              </w:rPr>
              <w:instrText xml:space="preserve"> PAGEREF _Toc335042475 \h </w:instrText>
            </w:r>
            <w:r w:rsidR="00171551">
              <w:rPr>
                <w:noProof/>
                <w:webHidden/>
              </w:rPr>
            </w:r>
            <w:r w:rsidR="00171551">
              <w:rPr>
                <w:noProof/>
                <w:webHidden/>
              </w:rPr>
              <w:fldChar w:fldCharType="separate"/>
            </w:r>
            <w:r w:rsidR="002A3629">
              <w:rPr>
                <w:noProof/>
                <w:webHidden/>
              </w:rPr>
              <w:t>5</w:t>
            </w:r>
            <w:r w:rsidR="00171551">
              <w:rPr>
                <w:noProof/>
                <w:webHidden/>
              </w:rPr>
              <w:fldChar w:fldCharType="end"/>
            </w:r>
          </w:hyperlink>
        </w:p>
        <w:p w:rsidR="00171551" w:rsidRDefault="0040583C">
          <w:pPr>
            <w:pStyle w:val="TOC2"/>
            <w:tabs>
              <w:tab w:val="left" w:pos="1100"/>
              <w:tab w:val="right" w:leader="dot" w:pos="9350"/>
            </w:tabs>
            <w:rPr>
              <w:noProof/>
            </w:rPr>
          </w:pPr>
          <w:hyperlink w:anchor="_Toc335042476" w:history="1">
            <w:r w:rsidR="00171551" w:rsidRPr="00A37EDB">
              <w:rPr>
                <w:rStyle w:val="Hyperlink"/>
                <w:noProof/>
              </w:rPr>
              <w:t>5.1</w:t>
            </w:r>
            <w:r w:rsidR="00171551">
              <w:rPr>
                <w:noProof/>
              </w:rPr>
              <w:tab/>
            </w:r>
            <w:r w:rsidR="00171551" w:rsidRPr="00A37EDB">
              <w:rPr>
                <w:rStyle w:val="Hyperlink"/>
                <w:noProof/>
              </w:rPr>
              <w:t>User Story #1</w:t>
            </w:r>
            <w:r w:rsidR="00171551">
              <w:rPr>
                <w:noProof/>
                <w:webHidden/>
              </w:rPr>
              <w:tab/>
            </w:r>
            <w:r w:rsidR="00171551">
              <w:rPr>
                <w:noProof/>
                <w:webHidden/>
              </w:rPr>
              <w:fldChar w:fldCharType="begin"/>
            </w:r>
            <w:r w:rsidR="00171551">
              <w:rPr>
                <w:noProof/>
                <w:webHidden/>
              </w:rPr>
              <w:instrText xml:space="preserve"> PAGEREF _Toc335042476 \h </w:instrText>
            </w:r>
            <w:r w:rsidR="00171551">
              <w:rPr>
                <w:noProof/>
                <w:webHidden/>
              </w:rPr>
            </w:r>
            <w:r w:rsidR="00171551">
              <w:rPr>
                <w:noProof/>
                <w:webHidden/>
              </w:rPr>
              <w:fldChar w:fldCharType="separate"/>
            </w:r>
            <w:r w:rsidR="002A3629">
              <w:rPr>
                <w:noProof/>
                <w:webHidden/>
              </w:rPr>
              <w:t>5</w:t>
            </w:r>
            <w:r w:rsidR="00171551">
              <w:rPr>
                <w:noProof/>
                <w:webHidden/>
              </w:rPr>
              <w:fldChar w:fldCharType="end"/>
            </w:r>
          </w:hyperlink>
        </w:p>
        <w:p w:rsidR="00171551" w:rsidRDefault="0040583C">
          <w:pPr>
            <w:pStyle w:val="TOC3"/>
            <w:tabs>
              <w:tab w:val="left" w:pos="1540"/>
              <w:tab w:val="right" w:leader="dot" w:pos="9350"/>
            </w:tabs>
            <w:rPr>
              <w:noProof/>
            </w:rPr>
          </w:pPr>
          <w:hyperlink w:anchor="_Toc335042477" w:history="1">
            <w:r w:rsidR="00171551" w:rsidRPr="00A37EDB">
              <w:rPr>
                <w:rStyle w:val="Hyperlink"/>
                <w:noProof/>
              </w:rPr>
              <w:t>5.1.1</w:t>
            </w:r>
            <w:r w:rsidR="00171551">
              <w:rPr>
                <w:noProof/>
              </w:rPr>
              <w:tab/>
            </w:r>
            <w:r w:rsidR="00171551" w:rsidRPr="00A37EDB">
              <w:rPr>
                <w:rStyle w:val="Hyperlink"/>
                <w:noProof/>
              </w:rPr>
              <w:t>User Story #1 Breakdown</w:t>
            </w:r>
            <w:r w:rsidR="00171551">
              <w:rPr>
                <w:noProof/>
                <w:webHidden/>
              </w:rPr>
              <w:tab/>
            </w:r>
            <w:r w:rsidR="00171551">
              <w:rPr>
                <w:noProof/>
                <w:webHidden/>
              </w:rPr>
              <w:fldChar w:fldCharType="begin"/>
            </w:r>
            <w:r w:rsidR="00171551">
              <w:rPr>
                <w:noProof/>
                <w:webHidden/>
              </w:rPr>
              <w:instrText xml:space="preserve"> PAGEREF _Toc335042477 \h </w:instrText>
            </w:r>
            <w:r w:rsidR="00171551">
              <w:rPr>
                <w:noProof/>
                <w:webHidden/>
              </w:rPr>
            </w:r>
            <w:r w:rsidR="00171551">
              <w:rPr>
                <w:noProof/>
                <w:webHidden/>
              </w:rPr>
              <w:fldChar w:fldCharType="separate"/>
            </w:r>
            <w:r w:rsidR="002A3629">
              <w:rPr>
                <w:noProof/>
                <w:webHidden/>
              </w:rPr>
              <w:t>5</w:t>
            </w:r>
            <w:r w:rsidR="00171551">
              <w:rPr>
                <w:noProof/>
                <w:webHidden/>
              </w:rPr>
              <w:fldChar w:fldCharType="end"/>
            </w:r>
          </w:hyperlink>
        </w:p>
        <w:p w:rsidR="00171551" w:rsidRDefault="0040583C">
          <w:pPr>
            <w:pStyle w:val="TOC2"/>
            <w:tabs>
              <w:tab w:val="left" w:pos="1100"/>
              <w:tab w:val="right" w:leader="dot" w:pos="9350"/>
            </w:tabs>
            <w:rPr>
              <w:noProof/>
            </w:rPr>
          </w:pPr>
          <w:hyperlink w:anchor="_Toc335042478" w:history="1">
            <w:r w:rsidR="00171551" w:rsidRPr="00A37EDB">
              <w:rPr>
                <w:rStyle w:val="Hyperlink"/>
                <w:noProof/>
              </w:rPr>
              <w:t>5.2</w:t>
            </w:r>
            <w:r w:rsidR="00171551">
              <w:rPr>
                <w:noProof/>
              </w:rPr>
              <w:tab/>
            </w:r>
            <w:r w:rsidR="00171551" w:rsidRPr="00A37EDB">
              <w:rPr>
                <w:rStyle w:val="Hyperlink"/>
                <w:noProof/>
              </w:rPr>
              <w:t>User Story #2</w:t>
            </w:r>
            <w:r w:rsidR="00171551">
              <w:rPr>
                <w:noProof/>
                <w:webHidden/>
              </w:rPr>
              <w:tab/>
            </w:r>
            <w:r w:rsidR="00171551">
              <w:rPr>
                <w:noProof/>
                <w:webHidden/>
              </w:rPr>
              <w:fldChar w:fldCharType="begin"/>
            </w:r>
            <w:r w:rsidR="00171551">
              <w:rPr>
                <w:noProof/>
                <w:webHidden/>
              </w:rPr>
              <w:instrText xml:space="preserve"> PAGEREF _Toc335042478 \h </w:instrText>
            </w:r>
            <w:r w:rsidR="00171551">
              <w:rPr>
                <w:noProof/>
                <w:webHidden/>
              </w:rPr>
            </w:r>
            <w:r w:rsidR="00171551">
              <w:rPr>
                <w:noProof/>
                <w:webHidden/>
              </w:rPr>
              <w:fldChar w:fldCharType="separate"/>
            </w:r>
            <w:r w:rsidR="002A3629">
              <w:rPr>
                <w:noProof/>
                <w:webHidden/>
              </w:rPr>
              <w:t>5</w:t>
            </w:r>
            <w:r w:rsidR="00171551">
              <w:rPr>
                <w:noProof/>
                <w:webHidden/>
              </w:rPr>
              <w:fldChar w:fldCharType="end"/>
            </w:r>
          </w:hyperlink>
        </w:p>
        <w:p w:rsidR="00171551" w:rsidRDefault="0040583C">
          <w:pPr>
            <w:pStyle w:val="TOC2"/>
            <w:tabs>
              <w:tab w:val="left" w:pos="1100"/>
              <w:tab w:val="right" w:leader="dot" w:pos="9350"/>
            </w:tabs>
            <w:rPr>
              <w:noProof/>
            </w:rPr>
          </w:pPr>
          <w:hyperlink w:anchor="_Toc335042479" w:history="1">
            <w:r w:rsidR="00171551" w:rsidRPr="00A37EDB">
              <w:rPr>
                <w:rStyle w:val="Hyperlink"/>
                <w:noProof/>
              </w:rPr>
              <w:t>5.3</w:t>
            </w:r>
            <w:r w:rsidR="00171551">
              <w:rPr>
                <w:noProof/>
              </w:rPr>
              <w:tab/>
            </w:r>
            <w:r w:rsidR="00171551" w:rsidRPr="00A37EDB">
              <w:rPr>
                <w:rStyle w:val="Hyperlink"/>
                <w:noProof/>
              </w:rPr>
              <w:t>User Story #3</w:t>
            </w:r>
            <w:r w:rsidR="00171551">
              <w:rPr>
                <w:noProof/>
                <w:webHidden/>
              </w:rPr>
              <w:tab/>
            </w:r>
            <w:r w:rsidR="00171551">
              <w:rPr>
                <w:noProof/>
                <w:webHidden/>
              </w:rPr>
              <w:fldChar w:fldCharType="begin"/>
            </w:r>
            <w:r w:rsidR="00171551">
              <w:rPr>
                <w:noProof/>
                <w:webHidden/>
              </w:rPr>
              <w:instrText xml:space="preserve"> PAGEREF _Toc335042479 \h </w:instrText>
            </w:r>
            <w:r w:rsidR="00171551">
              <w:rPr>
                <w:noProof/>
                <w:webHidden/>
              </w:rPr>
            </w:r>
            <w:r w:rsidR="00171551">
              <w:rPr>
                <w:noProof/>
                <w:webHidden/>
              </w:rPr>
              <w:fldChar w:fldCharType="separate"/>
            </w:r>
            <w:r w:rsidR="002A3629">
              <w:rPr>
                <w:noProof/>
                <w:webHidden/>
              </w:rPr>
              <w:t>5</w:t>
            </w:r>
            <w:r w:rsidR="00171551">
              <w:rPr>
                <w:noProof/>
                <w:webHidden/>
              </w:rPr>
              <w:fldChar w:fldCharType="end"/>
            </w:r>
          </w:hyperlink>
        </w:p>
        <w:p w:rsidR="00171551" w:rsidRDefault="0040583C">
          <w:pPr>
            <w:pStyle w:val="TOC1"/>
            <w:tabs>
              <w:tab w:val="left" w:pos="880"/>
            </w:tabs>
            <w:rPr>
              <w:noProof/>
            </w:rPr>
          </w:pPr>
          <w:hyperlink w:anchor="_Toc335042480" w:history="1">
            <w:r w:rsidR="00171551" w:rsidRPr="00A37EDB">
              <w:rPr>
                <w:rStyle w:val="Hyperlink"/>
                <w:noProof/>
              </w:rPr>
              <w:t>6.0</w:t>
            </w:r>
            <w:r w:rsidR="00171551">
              <w:rPr>
                <w:noProof/>
              </w:rPr>
              <w:tab/>
            </w:r>
            <w:r w:rsidR="00171551" w:rsidRPr="00A37EDB">
              <w:rPr>
                <w:rStyle w:val="Hyperlink"/>
                <w:noProof/>
              </w:rPr>
              <w:t>Research or Proof of Concept Results</w:t>
            </w:r>
            <w:r w:rsidR="00171551">
              <w:rPr>
                <w:noProof/>
                <w:webHidden/>
              </w:rPr>
              <w:tab/>
            </w:r>
            <w:r w:rsidR="00171551">
              <w:rPr>
                <w:noProof/>
                <w:webHidden/>
              </w:rPr>
              <w:fldChar w:fldCharType="begin"/>
            </w:r>
            <w:r w:rsidR="00171551">
              <w:rPr>
                <w:noProof/>
                <w:webHidden/>
              </w:rPr>
              <w:instrText xml:space="preserve"> PAGEREF _Toc335042480 \h </w:instrText>
            </w:r>
            <w:r w:rsidR="00171551">
              <w:rPr>
                <w:noProof/>
                <w:webHidden/>
              </w:rPr>
            </w:r>
            <w:r w:rsidR="00171551">
              <w:rPr>
                <w:noProof/>
                <w:webHidden/>
              </w:rPr>
              <w:fldChar w:fldCharType="separate"/>
            </w:r>
            <w:r w:rsidR="002A3629">
              <w:rPr>
                <w:noProof/>
                <w:webHidden/>
              </w:rPr>
              <w:t>6</w:t>
            </w:r>
            <w:r w:rsidR="00171551">
              <w:rPr>
                <w:noProof/>
                <w:webHidden/>
              </w:rPr>
              <w:fldChar w:fldCharType="end"/>
            </w:r>
          </w:hyperlink>
        </w:p>
        <w:p w:rsidR="00171551" w:rsidRDefault="0040583C">
          <w:pPr>
            <w:pStyle w:val="TOC1"/>
            <w:tabs>
              <w:tab w:val="left" w:pos="1540"/>
            </w:tabs>
            <w:rPr>
              <w:noProof/>
            </w:rPr>
          </w:pPr>
          <w:hyperlink w:anchor="_Toc335042481" w:history="1">
            <w:r w:rsidR="00171551" w:rsidRPr="00A37EDB">
              <w:rPr>
                <w:rStyle w:val="Hyperlink"/>
                <w:noProof/>
              </w:rPr>
              <w:t>Appendix I:</w:t>
            </w:r>
            <w:r w:rsidR="00171551">
              <w:rPr>
                <w:noProof/>
              </w:rPr>
              <w:tab/>
            </w:r>
            <w:r w:rsidR="00171551" w:rsidRPr="00A37EDB">
              <w:rPr>
                <w:rStyle w:val="Hyperlink"/>
                <w:noProof/>
              </w:rPr>
              <w:t>Supporting Material</w:t>
            </w:r>
            <w:r w:rsidR="00171551">
              <w:rPr>
                <w:noProof/>
                <w:webHidden/>
              </w:rPr>
              <w:tab/>
            </w:r>
            <w:r w:rsidR="00171551">
              <w:rPr>
                <w:noProof/>
                <w:webHidden/>
              </w:rPr>
              <w:fldChar w:fldCharType="begin"/>
            </w:r>
            <w:r w:rsidR="00171551">
              <w:rPr>
                <w:noProof/>
                <w:webHidden/>
              </w:rPr>
              <w:instrText xml:space="preserve"> PAGEREF _Toc335042481 \h </w:instrText>
            </w:r>
            <w:r w:rsidR="00171551">
              <w:rPr>
                <w:noProof/>
                <w:webHidden/>
              </w:rPr>
            </w:r>
            <w:r w:rsidR="00171551">
              <w:rPr>
                <w:noProof/>
                <w:webHidden/>
              </w:rPr>
              <w:fldChar w:fldCharType="separate"/>
            </w:r>
            <w:r w:rsidR="002A3629">
              <w:rPr>
                <w:noProof/>
                <w:webHidden/>
              </w:rPr>
              <w:t>7</w:t>
            </w:r>
            <w:r w:rsidR="00171551">
              <w:rPr>
                <w:noProof/>
                <w:webHidden/>
              </w:rPr>
              <w:fldChar w:fldCharType="end"/>
            </w:r>
          </w:hyperlink>
        </w:p>
        <w:p w:rsidR="008C359C" w:rsidRDefault="008C359C">
          <w:r>
            <w:rPr>
              <w:b/>
              <w:bCs/>
              <w:noProof/>
            </w:rPr>
            <w:fldChar w:fldCharType="end"/>
          </w:r>
        </w:p>
      </w:sdtContent>
    </w:sdt>
    <w:p w:rsidR="008C359C" w:rsidRDefault="008C359C">
      <w:pPr>
        <w:ind w:firstLine="360"/>
      </w:pPr>
      <w:r>
        <w:br w:type="page"/>
      </w:r>
    </w:p>
    <w:p w:rsidR="002635EA" w:rsidRDefault="0073033A" w:rsidP="00121345">
      <w:pPr>
        <w:pStyle w:val="Heading1"/>
      </w:pPr>
      <w:bookmarkStart w:id="1" w:name="_Toc335042461"/>
      <w:r>
        <w:lastRenderedPageBreak/>
        <w:t>Overview</w:t>
      </w:r>
      <w:bookmarkEnd w:id="1"/>
    </w:p>
    <w:p w:rsidR="0073033A" w:rsidRDefault="00681A22" w:rsidP="0073033A">
      <w:r>
        <w:t>This document will give the reader a good background of knowledge of the requirements and other various details about the Christmas Lights Animation Project.</w:t>
      </w:r>
      <w:r w:rsidR="00D92E06">
        <w:t xml:space="preserve">  This document is a living document, meaning that it will be added to and revised throughout this project.</w:t>
      </w:r>
    </w:p>
    <w:p w:rsidR="0073033A" w:rsidRDefault="0073033A" w:rsidP="0073033A">
      <w:pPr>
        <w:pStyle w:val="Heading2"/>
      </w:pPr>
      <w:bookmarkStart w:id="2" w:name="_Toc335042462"/>
      <w:r>
        <w:t>Scope</w:t>
      </w:r>
      <w:bookmarkEnd w:id="2"/>
    </w:p>
    <w:p w:rsidR="0073033A" w:rsidRDefault="00FA269A" w:rsidP="0073033A">
      <w:r>
        <w:t>This document contain</w:t>
      </w:r>
      <w:r w:rsidR="00681A22">
        <w:t>s</w:t>
      </w:r>
      <w:r>
        <w:t xml:space="preserve"> stakeholder information, initial user stories, requirements, proof of concept results, and various research task results.</w:t>
      </w:r>
    </w:p>
    <w:p w:rsidR="0073033A" w:rsidRDefault="0073033A" w:rsidP="0073033A">
      <w:pPr>
        <w:pStyle w:val="Heading2"/>
      </w:pPr>
      <w:bookmarkStart w:id="3" w:name="_Toc335042463"/>
      <w:r>
        <w:t>Pu</w:t>
      </w:r>
      <w:r w:rsidR="00FA269A">
        <w:t>rpose of the System</w:t>
      </w:r>
      <w:bookmarkEnd w:id="3"/>
    </w:p>
    <w:p w:rsidR="00FA269A" w:rsidRDefault="00681A22" w:rsidP="00FA269A">
      <w:r>
        <w:t>To make an interactive Christmas lights animation product</w:t>
      </w:r>
      <w:r w:rsidR="00545EC6">
        <w:t xml:space="preserve"> that synchronizes Christmas lights to music</w:t>
      </w:r>
      <w:r>
        <w:t xml:space="preserve">.  It will be controllable from an </w:t>
      </w:r>
      <w:proofErr w:type="spellStart"/>
      <w:r>
        <w:t>iOS</w:t>
      </w:r>
      <w:proofErr w:type="spellEnd"/>
      <w:r>
        <w:t xml:space="preserve"> device.</w:t>
      </w:r>
    </w:p>
    <w:p w:rsidR="00FA269A" w:rsidRDefault="00FA269A" w:rsidP="00FA269A">
      <w:pPr>
        <w:pStyle w:val="Heading1"/>
      </w:pPr>
      <w:bookmarkStart w:id="4" w:name="_Toc335042464"/>
      <w:r>
        <w:t>Stakeholder Information</w:t>
      </w:r>
      <w:bookmarkEnd w:id="4"/>
    </w:p>
    <w:p w:rsidR="00FA269A" w:rsidRDefault="00681A22" w:rsidP="00FA269A">
      <w:r>
        <w:t>L-3 is the main sponsor of the project, with June Knight being the contact.</w:t>
      </w:r>
    </w:p>
    <w:p w:rsidR="00FA269A" w:rsidRDefault="00FA269A" w:rsidP="00FA269A">
      <w:pPr>
        <w:pStyle w:val="Heading2"/>
      </w:pPr>
      <w:bookmarkStart w:id="5" w:name="_Toc335042465"/>
      <w:r>
        <w:t>Customer or End User</w:t>
      </w:r>
      <w:r w:rsidR="00171551">
        <w:t xml:space="preserve"> (Product Owner)</w:t>
      </w:r>
      <w:bookmarkEnd w:id="5"/>
    </w:p>
    <w:p w:rsidR="00FA269A" w:rsidRDefault="00681A22" w:rsidP="00FA269A">
      <w:r>
        <w:t xml:space="preserve">The customer is June Knight of L-3 Communications, who will own all I.P.  </w:t>
      </w:r>
    </w:p>
    <w:p w:rsidR="00FA269A" w:rsidRDefault="00FA269A" w:rsidP="00FA269A">
      <w:pPr>
        <w:pStyle w:val="Heading2"/>
      </w:pPr>
      <w:bookmarkStart w:id="6" w:name="_Toc335042466"/>
      <w:r>
        <w:t>Management or Instructor</w:t>
      </w:r>
      <w:r w:rsidR="00171551">
        <w:t xml:space="preserve"> (Scrum Master)</w:t>
      </w:r>
      <w:bookmarkEnd w:id="6"/>
    </w:p>
    <w:p w:rsidR="00FA269A" w:rsidRPr="00FA269A" w:rsidRDefault="00681A22" w:rsidP="00681A22">
      <w:r>
        <w:t xml:space="preserve">Dr. </w:t>
      </w:r>
      <w:proofErr w:type="spellStart"/>
      <w:r>
        <w:t>McGough</w:t>
      </w:r>
      <w:proofErr w:type="spellEnd"/>
      <w:r>
        <w:t xml:space="preserve"> will act as Scrum Master for our project.  We have sprints in 3 week cycles, with weekly meetings scheduled.</w:t>
      </w:r>
    </w:p>
    <w:p w:rsidR="00FA269A" w:rsidRPr="00FA269A" w:rsidRDefault="00FA269A" w:rsidP="00FA269A">
      <w:pPr>
        <w:pStyle w:val="Heading2"/>
      </w:pPr>
      <w:bookmarkStart w:id="7" w:name="_Toc335042468"/>
      <w:r>
        <w:t>Developers | Testers</w:t>
      </w:r>
      <w:bookmarkEnd w:id="7"/>
    </w:p>
    <w:p w:rsidR="008A45E7" w:rsidRDefault="00681A22" w:rsidP="008A45E7">
      <w:r>
        <w:t xml:space="preserve">Jordan Doell and Austin Wentz are the developers and testers.  Austin has been taking charge of the hardware side, and Jordan is handling the </w:t>
      </w:r>
      <w:proofErr w:type="spellStart"/>
      <w:r>
        <w:t>iOS</w:t>
      </w:r>
      <w:proofErr w:type="spellEnd"/>
      <w:r>
        <w:t xml:space="preserve"> application.</w:t>
      </w:r>
    </w:p>
    <w:p w:rsidR="0076717C" w:rsidRDefault="0076717C" w:rsidP="0076717C">
      <w:pPr>
        <w:pStyle w:val="Heading1"/>
      </w:pPr>
      <w:bookmarkStart w:id="8" w:name="_Toc335042470"/>
      <w:r>
        <w:t>Requirements and Design Constraints</w:t>
      </w:r>
      <w:bookmarkEnd w:id="8"/>
    </w:p>
    <w:p w:rsidR="0076717C" w:rsidRDefault="00545EC6" w:rsidP="0076717C">
      <w:r>
        <w:t xml:space="preserve">The XBMC plugin will run on most platforms.  The </w:t>
      </w:r>
      <w:proofErr w:type="spellStart"/>
      <w:r>
        <w:t>iOS</w:t>
      </w:r>
      <w:proofErr w:type="spellEnd"/>
      <w:r>
        <w:t xml:space="preserve"> application will run on most iPhones, </w:t>
      </w:r>
      <w:proofErr w:type="spellStart"/>
      <w:r>
        <w:t>iPads</w:t>
      </w:r>
      <w:proofErr w:type="spellEnd"/>
      <w:r>
        <w:t xml:space="preserve">, and iPod Touches.  </w:t>
      </w:r>
      <w:r w:rsidR="000907DB">
        <w:t xml:space="preserve">  </w:t>
      </w:r>
      <w:r>
        <w:t xml:space="preserve">For the </w:t>
      </w:r>
      <w:proofErr w:type="spellStart"/>
      <w:r>
        <w:t>iOS</w:t>
      </w:r>
      <w:proofErr w:type="spellEnd"/>
      <w:r>
        <w:t xml:space="preserve"> app to work, the device must have an internet connection.  Also, the server and machine running XBMC will also need an internet connection.  The server will need a static IP address as well.</w:t>
      </w:r>
    </w:p>
    <w:p w:rsidR="000907DB" w:rsidRDefault="000907DB" w:rsidP="000907DB">
      <w:pPr>
        <w:pStyle w:val="Heading2"/>
      </w:pPr>
      <w:bookmarkStart w:id="9" w:name="_Toc335042471"/>
      <w:r>
        <w:t>System Requirements</w:t>
      </w:r>
      <w:bookmarkEnd w:id="9"/>
    </w:p>
    <w:p w:rsidR="000907DB" w:rsidRDefault="00681A22" w:rsidP="00012F46">
      <w:pPr>
        <w:pStyle w:val="ListParagraph"/>
        <w:numPr>
          <w:ilvl w:val="0"/>
          <w:numId w:val="4"/>
        </w:numPr>
      </w:pPr>
      <w:r>
        <w:t>Sync Christmas lights to music</w:t>
      </w:r>
    </w:p>
    <w:p w:rsidR="00681A22" w:rsidRDefault="00681A22" w:rsidP="00012F46">
      <w:pPr>
        <w:pStyle w:val="ListParagraph"/>
        <w:numPr>
          <w:ilvl w:val="0"/>
          <w:numId w:val="4"/>
        </w:numPr>
      </w:pPr>
      <w:r>
        <w:t>Control with an iPhone app</w:t>
      </w:r>
    </w:p>
    <w:p w:rsidR="000907DB" w:rsidRDefault="000907DB" w:rsidP="000907DB">
      <w:pPr>
        <w:pStyle w:val="Heading2"/>
      </w:pPr>
      <w:bookmarkStart w:id="10" w:name="_Toc335042472"/>
      <w:r>
        <w:lastRenderedPageBreak/>
        <w:t>Network Requirements</w:t>
      </w:r>
      <w:bookmarkEnd w:id="10"/>
    </w:p>
    <w:p w:rsidR="000907DB" w:rsidRDefault="00681A22" w:rsidP="00012F46">
      <w:pPr>
        <w:pStyle w:val="ListParagraph"/>
        <w:numPr>
          <w:ilvl w:val="0"/>
          <w:numId w:val="5"/>
        </w:numPr>
      </w:pPr>
      <w:r>
        <w:t>Connect to the system from any wide area network</w:t>
      </w:r>
    </w:p>
    <w:p w:rsidR="000907DB" w:rsidRDefault="000907DB" w:rsidP="000907DB">
      <w:pPr>
        <w:pStyle w:val="Heading2"/>
      </w:pPr>
      <w:bookmarkStart w:id="11" w:name="_Toc335042473"/>
      <w:r>
        <w:t>Development Environment Requirements</w:t>
      </w:r>
      <w:bookmarkEnd w:id="11"/>
    </w:p>
    <w:p w:rsidR="000907DB" w:rsidRDefault="00681A22" w:rsidP="000907DB">
      <w:r>
        <w:t xml:space="preserve">Development for the iPhone app is done in </w:t>
      </w:r>
      <w:proofErr w:type="spellStart"/>
      <w:r>
        <w:t>XCode</w:t>
      </w:r>
      <w:proofErr w:type="spellEnd"/>
      <w:r>
        <w:t xml:space="preserve"> on a Mac.  </w:t>
      </w:r>
      <w:r w:rsidR="009F5F79">
        <w:t xml:space="preserve">The development for the hardware is done on </w:t>
      </w:r>
      <w:r w:rsidR="00545EC6">
        <w:t>a Windows pc</w:t>
      </w:r>
      <w:r w:rsidR="009F5F79">
        <w:t>.</w:t>
      </w:r>
      <w:r w:rsidR="00545EC6">
        <w:t xml:space="preserve">  Most platforms should work as long as Python is able to be run on the system.</w:t>
      </w:r>
    </w:p>
    <w:p w:rsidR="00BA0130" w:rsidRDefault="00BA0130" w:rsidP="00BA0130">
      <w:pPr>
        <w:pStyle w:val="Heading2"/>
      </w:pPr>
      <w:bookmarkStart w:id="12" w:name="_Toc335042474"/>
      <w:r>
        <w:t>Project Management Methodology</w:t>
      </w:r>
      <w:bookmarkEnd w:id="12"/>
    </w:p>
    <w:p w:rsidR="00BA0130" w:rsidRPr="00BA0130" w:rsidRDefault="009F5F79" w:rsidP="009F5F79">
      <w:r>
        <w:t xml:space="preserve">The project is managed using the </w:t>
      </w:r>
      <w:proofErr w:type="gramStart"/>
      <w:r>
        <w:t>Agile</w:t>
      </w:r>
      <w:proofErr w:type="gramEnd"/>
      <w:r>
        <w:t xml:space="preserve"> methodology Scrum.  The Scrum Master is Dr. Jeff </w:t>
      </w:r>
      <w:proofErr w:type="spellStart"/>
      <w:r>
        <w:t>McGough</w:t>
      </w:r>
      <w:proofErr w:type="spellEnd"/>
      <w:r>
        <w:t xml:space="preserve">.  Sprints are 3 weeks in length and weekly meetings are held.  </w:t>
      </w:r>
      <w:proofErr w:type="spellStart"/>
      <w:r>
        <w:t>Trello</w:t>
      </w:r>
      <w:proofErr w:type="spellEnd"/>
      <w:r>
        <w:t xml:space="preserve"> is used for managing the backlog.  All parties should have access to the backlog and sprint reports.  For this project, there will be 6 sprints.  Each sprint is approximately 3 weeks in length.</w:t>
      </w:r>
    </w:p>
    <w:p w:rsidR="000907DB" w:rsidRDefault="000907DB" w:rsidP="000907DB">
      <w:pPr>
        <w:pStyle w:val="Heading1"/>
      </w:pPr>
      <w:bookmarkStart w:id="13" w:name="_Toc335042475"/>
      <w:r>
        <w:t>User Stories</w:t>
      </w:r>
      <w:bookmarkEnd w:id="13"/>
    </w:p>
    <w:p w:rsidR="000907DB" w:rsidRDefault="000907DB" w:rsidP="000907DB">
      <w:r>
        <w:t>This section can really be seen as the guts of the document.  This section should be the result of discussions with the stakeholders with regard to the actual functional requirements of the software.  It is the user stories that will be used in the work breakdown structure to build tasks to fill the product backlog for implementation through the sprints.</w:t>
      </w:r>
    </w:p>
    <w:p w:rsidR="000907DB" w:rsidRDefault="00B11FF1" w:rsidP="000907DB">
      <w:r>
        <w:t>This section should contain sub-sections to define and potentially provide a breakdown of larger user stories into smaller user stories.</w:t>
      </w:r>
    </w:p>
    <w:p w:rsidR="00B11FF1" w:rsidRDefault="00B11FF1" w:rsidP="00B11FF1">
      <w:pPr>
        <w:pStyle w:val="Heading2"/>
      </w:pPr>
      <w:bookmarkStart w:id="14" w:name="_Toc335042476"/>
      <w:r>
        <w:t>User Story #1</w:t>
      </w:r>
      <w:bookmarkEnd w:id="14"/>
    </w:p>
    <w:p w:rsidR="00B11FF1" w:rsidRDefault="009F5F79" w:rsidP="00B11FF1">
      <w:r>
        <w:t>The user would like to be able to sync Christmas lights to music</w:t>
      </w:r>
      <w:r w:rsidR="00545EC6">
        <w:t>.</w:t>
      </w:r>
    </w:p>
    <w:p w:rsidR="00B11FF1" w:rsidRDefault="00B11FF1" w:rsidP="00B11FF1">
      <w:pPr>
        <w:pStyle w:val="Heading3"/>
      </w:pPr>
      <w:bookmarkStart w:id="15" w:name="_Toc335042477"/>
      <w:r>
        <w:t>User Story #1 Breakdown</w:t>
      </w:r>
      <w:bookmarkEnd w:id="15"/>
    </w:p>
    <w:p w:rsidR="00B11FF1" w:rsidRDefault="00B11FF1" w:rsidP="00B11FF1">
      <w:r>
        <w:t>Does the first user story need some division into smaller, consumable parts by the reader?  This does not need to go to the level of actual task definition and may not be required.</w:t>
      </w:r>
    </w:p>
    <w:p w:rsidR="00B11FF1" w:rsidRDefault="00B11FF1" w:rsidP="00B11FF1">
      <w:pPr>
        <w:pStyle w:val="Heading2"/>
      </w:pPr>
      <w:bookmarkStart w:id="16" w:name="_Toc335042478"/>
      <w:r>
        <w:t>User Story #2</w:t>
      </w:r>
      <w:bookmarkEnd w:id="16"/>
    </w:p>
    <w:p w:rsidR="00B11FF1" w:rsidRDefault="00545EC6" w:rsidP="00B11FF1">
      <w:r>
        <w:t>The user would like to control the system on an iPhone</w:t>
      </w:r>
      <w:r w:rsidR="00B11FF1">
        <w:t>.</w:t>
      </w:r>
    </w:p>
    <w:p w:rsidR="00B11FF1" w:rsidRDefault="00B11FF1" w:rsidP="00B11FF1">
      <w:pPr>
        <w:pStyle w:val="Heading1"/>
      </w:pPr>
      <w:bookmarkStart w:id="17" w:name="_Toc335042480"/>
      <w:r>
        <w:t>Research or Proof of Concept Results</w:t>
      </w:r>
      <w:bookmarkEnd w:id="17"/>
    </w:p>
    <w:p w:rsidR="00B11FF1" w:rsidRDefault="009F5F79" w:rsidP="00B11FF1">
      <w:r>
        <w:t>There has been quite a bit of research involved for this project.  Jordan has not had any previous experience developing an iPhone app</w:t>
      </w:r>
      <w:r w:rsidR="00545EC6">
        <w:t xml:space="preserve">.  So, he has gone through several podcasts and examples to learn Objective-C programming and using the </w:t>
      </w:r>
      <w:proofErr w:type="spellStart"/>
      <w:r w:rsidR="00545EC6">
        <w:t>XCode</w:t>
      </w:r>
      <w:proofErr w:type="spellEnd"/>
      <w:r w:rsidR="00545EC6">
        <w:t xml:space="preserve"> IDE</w:t>
      </w:r>
      <w:r>
        <w:t>.  Austin has had to research different SSR’s and controllers and how to solder them together.  Also, he has had to learn about using the Raspberry Pi board, along with controlling the lights with software.</w:t>
      </w:r>
    </w:p>
    <w:p w:rsidR="00BA0130" w:rsidRDefault="00BA0130">
      <w:pPr>
        <w:ind w:firstLine="360"/>
        <w:rPr>
          <w:rFonts w:ascii="Arial Black" w:eastAsiaTheme="majorEastAsia" w:hAnsi="Arial Black" w:cstheme="majorBidi"/>
          <w:b/>
          <w:bCs/>
          <w:color w:val="2F5897" w:themeColor="text2"/>
          <w:sz w:val="28"/>
          <w:szCs w:val="24"/>
          <w:highlight w:val="lightGray"/>
        </w:rPr>
      </w:pPr>
      <w:r>
        <w:rPr>
          <w:highlight w:val="lightGray"/>
        </w:rPr>
        <w:br w:type="page"/>
      </w:r>
    </w:p>
    <w:p w:rsidR="00B11FF1" w:rsidRDefault="00B11FF1" w:rsidP="00BA0130">
      <w:pPr>
        <w:pStyle w:val="AppendixHeading1"/>
      </w:pPr>
      <w:bookmarkStart w:id="18" w:name="_Toc335042481"/>
      <w:r>
        <w:lastRenderedPageBreak/>
        <w:t>Supporting Material</w:t>
      </w:r>
      <w:bookmarkEnd w:id="18"/>
    </w:p>
    <w:p w:rsidR="00B11FF1" w:rsidRPr="00B11FF1" w:rsidRDefault="00B11FF1" w:rsidP="00B11FF1">
      <w:r>
        <w:t>This document might contain references or supporting material which should be documented and discussed in appendices.  This material may have been provided by the stakeholders or it may be material garnered from research tasks.</w:t>
      </w:r>
    </w:p>
    <w:sectPr w:rsidR="00B11FF1" w:rsidRPr="00B11FF1" w:rsidSect="008C359C">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83C" w:rsidRDefault="0040583C" w:rsidP="006B4464">
      <w:r>
        <w:separator/>
      </w:r>
    </w:p>
  </w:endnote>
  <w:endnote w:type="continuationSeparator" w:id="0">
    <w:p w:rsidR="0040583C" w:rsidRDefault="0040583C"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D17" w:rsidRDefault="002E4D17">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sidR="008B2A1C">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83C" w:rsidRDefault="0040583C" w:rsidP="006B4464">
      <w:r>
        <w:separator/>
      </w:r>
    </w:p>
  </w:footnote>
  <w:footnote w:type="continuationSeparator" w:id="0">
    <w:p w:rsidR="0040583C" w:rsidRDefault="0040583C"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03F6D"/>
    <w:multiLevelType w:val="hybridMultilevel"/>
    <w:tmpl w:val="FEE2CE9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521537E0"/>
    <w:multiLevelType w:val="hybridMultilevel"/>
    <w:tmpl w:val="A12A412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56DB5D1F"/>
    <w:multiLevelType w:val="multilevel"/>
    <w:tmpl w:val="507E4C3C"/>
    <w:numStyleLink w:val="Headings"/>
  </w:abstractNum>
  <w:abstractNum w:abstractNumId="3">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3"/>
  </w:num>
  <w:num w:numId="2">
    <w:abstractNumId w:val="2"/>
  </w:num>
  <w:num w:numId="3">
    <w:abstractNumId w:val="2"/>
  </w:num>
  <w:num w:numId="4">
    <w:abstractNumId w:val="0"/>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C51"/>
    <w:rsid w:val="00002446"/>
    <w:rsid w:val="00012F46"/>
    <w:rsid w:val="0001359C"/>
    <w:rsid w:val="00031862"/>
    <w:rsid w:val="0004758A"/>
    <w:rsid w:val="0004787C"/>
    <w:rsid w:val="00047F6B"/>
    <w:rsid w:val="00053A54"/>
    <w:rsid w:val="00056582"/>
    <w:rsid w:val="000568DD"/>
    <w:rsid w:val="000579D5"/>
    <w:rsid w:val="000607FF"/>
    <w:rsid w:val="00061E15"/>
    <w:rsid w:val="00077785"/>
    <w:rsid w:val="00086806"/>
    <w:rsid w:val="000900A2"/>
    <w:rsid w:val="000907DB"/>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3116"/>
    <w:rsid w:val="00154FC2"/>
    <w:rsid w:val="00157B08"/>
    <w:rsid w:val="00165E4A"/>
    <w:rsid w:val="00167976"/>
    <w:rsid w:val="00171551"/>
    <w:rsid w:val="00175AF0"/>
    <w:rsid w:val="00180B3B"/>
    <w:rsid w:val="00197302"/>
    <w:rsid w:val="001B7B0B"/>
    <w:rsid w:val="001C65D3"/>
    <w:rsid w:val="001D1E01"/>
    <w:rsid w:val="001D267D"/>
    <w:rsid w:val="001D7663"/>
    <w:rsid w:val="001F2321"/>
    <w:rsid w:val="001F4E41"/>
    <w:rsid w:val="001F7210"/>
    <w:rsid w:val="001F7F78"/>
    <w:rsid w:val="002171B1"/>
    <w:rsid w:val="00217BD6"/>
    <w:rsid w:val="00225C67"/>
    <w:rsid w:val="00230DB0"/>
    <w:rsid w:val="0023251A"/>
    <w:rsid w:val="00233DCD"/>
    <w:rsid w:val="002632F6"/>
    <w:rsid w:val="002635EA"/>
    <w:rsid w:val="002675C1"/>
    <w:rsid w:val="00274097"/>
    <w:rsid w:val="0027633A"/>
    <w:rsid w:val="0027677C"/>
    <w:rsid w:val="00277C1F"/>
    <w:rsid w:val="00282CE8"/>
    <w:rsid w:val="00287C98"/>
    <w:rsid w:val="00287FBE"/>
    <w:rsid w:val="00294EB6"/>
    <w:rsid w:val="00295882"/>
    <w:rsid w:val="002A3629"/>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31D90"/>
    <w:rsid w:val="00331F83"/>
    <w:rsid w:val="00337DCF"/>
    <w:rsid w:val="00351AA8"/>
    <w:rsid w:val="00372E43"/>
    <w:rsid w:val="0037713A"/>
    <w:rsid w:val="00382EB4"/>
    <w:rsid w:val="00387DE6"/>
    <w:rsid w:val="00390CFC"/>
    <w:rsid w:val="0039253C"/>
    <w:rsid w:val="00394FBA"/>
    <w:rsid w:val="003A72EC"/>
    <w:rsid w:val="003C57E7"/>
    <w:rsid w:val="003C7930"/>
    <w:rsid w:val="003D2A18"/>
    <w:rsid w:val="003E2302"/>
    <w:rsid w:val="003E5841"/>
    <w:rsid w:val="00403201"/>
    <w:rsid w:val="0040583C"/>
    <w:rsid w:val="00412083"/>
    <w:rsid w:val="00416D69"/>
    <w:rsid w:val="00417336"/>
    <w:rsid w:val="00433D2F"/>
    <w:rsid w:val="004441FB"/>
    <w:rsid w:val="00455391"/>
    <w:rsid w:val="00470024"/>
    <w:rsid w:val="004707CE"/>
    <w:rsid w:val="004769CE"/>
    <w:rsid w:val="004804BB"/>
    <w:rsid w:val="00484EE4"/>
    <w:rsid w:val="00496DAB"/>
    <w:rsid w:val="004A3711"/>
    <w:rsid w:val="004B1273"/>
    <w:rsid w:val="004B2D26"/>
    <w:rsid w:val="004C0425"/>
    <w:rsid w:val="004C7336"/>
    <w:rsid w:val="004D32F8"/>
    <w:rsid w:val="004E78B5"/>
    <w:rsid w:val="004F17C2"/>
    <w:rsid w:val="00501C3C"/>
    <w:rsid w:val="0051669A"/>
    <w:rsid w:val="00517C49"/>
    <w:rsid w:val="005308DB"/>
    <w:rsid w:val="00532A5F"/>
    <w:rsid w:val="00545EC6"/>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58AE"/>
    <w:rsid w:val="006555A9"/>
    <w:rsid w:val="00665D4D"/>
    <w:rsid w:val="00667307"/>
    <w:rsid w:val="00681A22"/>
    <w:rsid w:val="00687321"/>
    <w:rsid w:val="00687D53"/>
    <w:rsid w:val="0069019A"/>
    <w:rsid w:val="00691BEF"/>
    <w:rsid w:val="006B3C51"/>
    <w:rsid w:val="006B4464"/>
    <w:rsid w:val="006C08FE"/>
    <w:rsid w:val="006C5161"/>
    <w:rsid w:val="006C52FC"/>
    <w:rsid w:val="006E7C31"/>
    <w:rsid w:val="006F5AD9"/>
    <w:rsid w:val="006F7D0C"/>
    <w:rsid w:val="0071710F"/>
    <w:rsid w:val="00720BC0"/>
    <w:rsid w:val="00721138"/>
    <w:rsid w:val="0073033A"/>
    <w:rsid w:val="00733A8F"/>
    <w:rsid w:val="00744D00"/>
    <w:rsid w:val="00750E24"/>
    <w:rsid w:val="00753E82"/>
    <w:rsid w:val="00756367"/>
    <w:rsid w:val="0076717C"/>
    <w:rsid w:val="0077493A"/>
    <w:rsid w:val="007804B4"/>
    <w:rsid w:val="007822DF"/>
    <w:rsid w:val="007B33E5"/>
    <w:rsid w:val="007B3FFB"/>
    <w:rsid w:val="007C3E7C"/>
    <w:rsid w:val="007C6978"/>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B2A1C"/>
    <w:rsid w:val="008C24A5"/>
    <w:rsid w:val="008C359C"/>
    <w:rsid w:val="008C4F2C"/>
    <w:rsid w:val="008D7AF7"/>
    <w:rsid w:val="008E5429"/>
    <w:rsid w:val="008F1DFD"/>
    <w:rsid w:val="008F4268"/>
    <w:rsid w:val="009021FB"/>
    <w:rsid w:val="00920629"/>
    <w:rsid w:val="00926CA8"/>
    <w:rsid w:val="00931CE6"/>
    <w:rsid w:val="00931FA7"/>
    <w:rsid w:val="00936112"/>
    <w:rsid w:val="00941315"/>
    <w:rsid w:val="009423CC"/>
    <w:rsid w:val="00954A3E"/>
    <w:rsid w:val="0096374F"/>
    <w:rsid w:val="0097696F"/>
    <w:rsid w:val="009820D9"/>
    <w:rsid w:val="009853BD"/>
    <w:rsid w:val="0098649A"/>
    <w:rsid w:val="009A44EC"/>
    <w:rsid w:val="009A62A3"/>
    <w:rsid w:val="009A7E09"/>
    <w:rsid w:val="009B1946"/>
    <w:rsid w:val="009C18EA"/>
    <w:rsid w:val="009C23FB"/>
    <w:rsid w:val="009D5221"/>
    <w:rsid w:val="009D5341"/>
    <w:rsid w:val="009E4FD5"/>
    <w:rsid w:val="009F5F79"/>
    <w:rsid w:val="00A0115B"/>
    <w:rsid w:val="00A019F0"/>
    <w:rsid w:val="00A074EF"/>
    <w:rsid w:val="00A10DEC"/>
    <w:rsid w:val="00A11EFB"/>
    <w:rsid w:val="00A12570"/>
    <w:rsid w:val="00A300A0"/>
    <w:rsid w:val="00A3085A"/>
    <w:rsid w:val="00A30A1F"/>
    <w:rsid w:val="00A32316"/>
    <w:rsid w:val="00A341D3"/>
    <w:rsid w:val="00A43236"/>
    <w:rsid w:val="00A467EA"/>
    <w:rsid w:val="00A47311"/>
    <w:rsid w:val="00A542D1"/>
    <w:rsid w:val="00A54DD5"/>
    <w:rsid w:val="00A60E72"/>
    <w:rsid w:val="00A65E00"/>
    <w:rsid w:val="00A72EAC"/>
    <w:rsid w:val="00A76B4E"/>
    <w:rsid w:val="00AC44AF"/>
    <w:rsid w:val="00AC541C"/>
    <w:rsid w:val="00AE1545"/>
    <w:rsid w:val="00AE29ED"/>
    <w:rsid w:val="00AF1609"/>
    <w:rsid w:val="00B0094F"/>
    <w:rsid w:val="00B00CBC"/>
    <w:rsid w:val="00B0464C"/>
    <w:rsid w:val="00B11FF1"/>
    <w:rsid w:val="00B12CE8"/>
    <w:rsid w:val="00B16231"/>
    <w:rsid w:val="00B22446"/>
    <w:rsid w:val="00B363C2"/>
    <w:rsid w:val="00B43960"/>
    <w:rsid w:val="00B43B9C"/>
    <w:rsid w:val="00B552D7"/>
    <w:rsid w:val="00B63ACB"/>
    <w:rsid w:val="00B74059"/>
    <w:rsid w:val="00B746C6"/>
    <w:rsid w:val="00B76D10"/>
    <w:rsid w:val="00B80463"/>
    <w:rsid w:val="00B828A5"/>
    <w:rsid w:val="00B836BC"/>
    <w:rsid w:val="00B94324"/>
    <w:rsid w:val="00BA0130"/>
    <w:rsid w:val="00BA3A1B"/>
    <w:rsid w:val="00BA6F92"/>
    <w:rsid w:val="00BD2382"/>
    <w:rsid w:val="00BD5B2A"/>
    <w:rsid w:val="00BD612A"/>
    <w:rsid w:val="00BE70FA"/>
    <w:rsid w:val="00BF2B62"/>
    <w:rsid w:val="00C07D33"/>
    <w:rsid w:val="00C132FA"/>
    <w:rsid w:val="00C170BF"/>
    <w:rsid w:val="00C2030F"/>
    <w:rsid w:val="00C2094F"/>
    <w:rsid w:val="00C257B4"/>
    <w:rsid w:val="00C34C55"/>
    <w:rsid w:val="00C4438D"/>
    <w:rsid w:val="00C47E7A"/>
    <w:rsid w:val="00C5252B"/>
    <w:rsid w:val="00C95807"/>
    <w:rsid w:val="00CA0AB5"/>
    <w:rsid w:val="00CC170A"/>
    <w:rsid w:val="00CD4539"/>
    <w:rsid w:val="00CD63C4"/>
    <w:rsid w:val="00CE15D4"/>
    <w:rsid w:val="00CE7F4B"/>
    <w:rsid w:val="00D04448"/>
    <w:rsid w:val="00D167A8"/>
    <w:rsid w:val="00D30F74"/>
    <w:rsid w:val="00D33E6D"/>
    <w:rsid w:val="00D406BB"/>
    <w:rsid w:val="00D65A46"/>
    <w:rsid w:val="00D76CFA"/>
    <w:rsid w:val="00D80456"/>
    <w:rsid w:val="00D808F0"/>
    <w:rsid w:val="00D824D8"/>
    <w:rsid w:val="00D92E06"/>
    <w:rsid w:val="00D9347F"/>
    <w:rsid w:val="00DA1040"/>
    <w:rsid w:val="00DA2556"/>
    <w:rsid w:val="00DB1910"/>
    <w:rsid w:val="00DB3AF4"/>
    <w:rsid w:val="00DC23A9"/>
    <w:rsid w:val="00DC26A2"/>
    <w:rsid w:val="00DD02B9"/>
    <w:rsid w:val="00DD4C4A"/>
    <w:rsid w:val="00DD5FC1"/>
    <w:rsid w:val="00DD7C50"/>
    <w:rsid w:val="00DE1D53"/>
    <w:rsid w:val="00E0134F"/>
    <w:rsid w:val="00E07269"/>
    <w:rsid w:val="00E07F24"/>
    <w:rsid w:val="00E1656B"/>
    <w:rsid w:val="00E20382"/>
    <w:rsid w:val="00E307F3"/>
    <w:rsid w:val="00E338FA"/>
    <w:rsid w:val="00E42545"/>
    <w:rsid w:val="00E54178"/>
    <w:rsid w:val="00E54902"/>
    <w:rsid w:val="00E60028"/>
    <w:rsid w:val="00E84DD0"/>
    <w:rsid w:val="00E92C9F"/>
    <w:rsid w:val="00E9436D"/>
    <w:rsid w:val="00E95690"/>
    <w:rsid w:val="00E971BB"/>
    <w:rsid w:val="00EB4A2A"/>
    <w:rsid w:val="00EC747E"/>
    <w:rsid w:val="00ED7E41"/>
    <w:rsid w:val="00EE1BEF"/>
    <w:rsid w:val="00EE1DCF"/>
    <w:rsid w:val="00EE556B"/>
    <w:rsid w:val="00EE6735"/>
    <w:rsid w:val="00EE70A8"/>
    <w:rsid w:val="00F24C0F"/>
    <w:rsid w:val="00F44E02"/>
    <w:rsid w:val="00F575B6"/>
    <w:rsid w:val="00F618E9"/>
    <w:rsid w:val="00F86249"/>
    <w:rsid w:val="00FA0729"/>
    <w:rsid w:val="00FA269A"/>
    <w:rsid w:val="00FA26FB"/>
    <w:rsid w:val="00FA2B88"/>
    <w:rsid w:val="00FB750C"/>
    <w:rsid w:val="00FC25B0"/>
    <w:rsid w:val="00FC4F7F"/>
    <w:rsid w:val="00FC520B"/>
    <w:rsid w:val="00FD3138"/>
    <w:rsid w:val="00FE1807"/>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RequirementsAndResearch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9B261-02AA-4DA2-A56A-DB02F076D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SystemRequirementsAndResearchTemplate-v1</Template>
  <TotalTime>26</TotalTime>
  <Pages>6</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6177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Wentz;Jordan Doell</dc:creator>
  <cp:lastModifiedBy>Doell, Jordan B.</cp:lastModifiedBy>
  <cp:revision>8</cp:revision>
  <cp:lastPrinted>2012-12-12T18:52:00Z</cp:lastPrinted>
  <dcterms:created xsi:type="dcterms:W3CDTF">2012-09-13T16:14:00Z</dcterms:created>
  <dcterms:modified xsi:type="dcterms:W3CDTF">2013-04-20T18:22:00Z</dcterms:modified>
</cp:coreProperties>
</file>